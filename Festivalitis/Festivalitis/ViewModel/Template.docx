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385" w:rsidRDefault="002278F6">
      <w:bookmarkStart w:id="0" w:name="_GoBack"/>
      <w:bookmarkEnd w:id="0"/>
      <w:r>
        <w:t>Naam:</w:t>
      </w:r>
      <w:bookmarkStart w:id="1" w:name="Naam"/>
      <w:bookmarkEnd w:id="1"/>
    </w:p>
    <w:p w:rsidR="002278F6" w:rsidRDefault="002278F6">
      <w:r>
        <w:t>Email:</w:t>
      </w:r>
      <w:bookmarkStart w:id="2" w:name="Email"/>
      <w:bookmarkEnd w:id="2"/>
    </w:p>
    <w:p w:rsidR="002278F6" w:rsidRDefault="002278F6">
      <w:bookmarkStart w:id="3" w:name="Barcode"/>
      <w:bookmarkEnd w:id="3"/>
    </w:p>
    <w:sectPr w:rsidR="002278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8F6"/>
    <w:rsid w:val="002278F6"/>
    <w:rsid w:val="002D3074"/>
    <w:rsid w:val="00AC2374"/>
    <w:rsid w:val="00DA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Dewyngaert</dc:creator>
  <cp:keywords/>
  <dc:description/>
  <cp:lastModifiedBy>Ruben Dewyngaert</cp:lastModifiedBy>
  <cp:revision>2</cp:revision>
  <dcterms:created xsi:type="dcterms:W3CDTF">2013-12-28T12:26:00Z</dcterms:created>
  <dcterms:modified xsi:type="dcterms:W3CDTF">2013-12-28T12:26:00Z</dcterms:modified>
</cp:coreProperties>
</file>